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3BEA678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82857">
        <w:rPr>
          <w:lang w:val="it-IT"/>
        </w:rPr>
        <w:t>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0ECC1EB" w:rsidR="00547F36" w:rsidRPr="001E6010" w:rsidRDefault="008242EB">
            <w:pPr>
              <w:pStyle w:val="Informazionisullostudente"/>
            </w:pPr>
            <w:r>
              <w:t>Giuseppe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7C2E333" w:rsidR="00547F36" w:rsidRPr="001E6010" w:rsidRDefault="008242EB">
            <w:pPr>
              <w:pStyle w:val="Informazionisullostudente"/>
            </w:pPr>
            <w:r>
              <w:t>Nobile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8242EB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3E1A3B05" w:rsidR="00547F36" w:rsidRPr="001E6010" w:rsidRDefault="008242EB">
            <w:pPr>
              <w:pStyle w:val="Informazionisullostudente"/>
            </w:pPr>
            <w:r>
              <w:t>17/09/2021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5FC0C75B" w:rsidR="00225A62" w:rsidRDefault="003A4A56" w:rsidP="006234C7">
      <w:pPr>
        <w:pStyle w:val="ListParagraph"/>
        <w:numPr>
          <w:ilvl w:val="0"/>
          <w:numId w:val="19"/>
        </w:numPr>
      </w:pPr>
      <w:r>
        <w:t>Descrivere le modalità per ritornare più valori da un metodo in C#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0F56F40E" w:rsidR="006234C7" w:rsidRDefault="00D96C9C" w:rsidP="006234C7">
      <w:pPr>
        <w:pStyle w:val="ListParagraph"/>
        <w:numPr>
          <w:ilvl w:val="0"/>
          <w:numId w:val="19"/>
        </w:numPr>
      </w:pPr>
      <w:r>
        <w:t>Descrivere le due tipologie di casting tra tipi in C#</w:t>
      </w:r>
    </w:p>
    <w:p w14:paraId="6A42A0D8" w14:textId="66CED2A1" w:rsidR="008242EB" w:rsidRDefault="008242EB" w:rsidP="008242EB">
      <w:pPr>
        <w:pStyle w:val="ListParagraph"/>
        <w:ind w:left="1080"/>
      </w:pPr>
      <w:r>
        <w:t>CASTING IMPLICITO: in genere viene fatto in automatico dal programma, per esempio quando si deve convertire un tipo più piccolo in uno più grande (</w:t>
      </w:r>
      <w:r w:rsidR="00AB2E5C">
        <w:t xml:space="preserve">es.:   </w:t>
      </w:r>
      <w:r>
        <w:t>int -&gt; double)</w:t>
      </w:r>
    </w:p>
    <w:p w14:paraId="2D184167" w14:textId="5459AFCC" w:rsidR="008242EB" w:rsidRDefault="008242EB" w:rsidP="008242EB">
      <w:pPr>
        <w:pStyle w:val="ListParagraph"/>
        <w:ind w:left="1080"/>
      </w:pPr>
      <w:r>
        <w:t>CASTING ESPLICITO: richiede la scrittura di espressioni di conversione da parte del programmatore, eseguito quando si rischia di perdere informazioni con la conversione di tipi (</w:t>
      </w:r>
      <w:r w:rsidR="00AB2E5C">
        <w:t xml:space="preserve">es.: </w:t>
      </w:r>
      <w:r>
        <w:t>double -&gt; int)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5D71E93B" w:rsidR="006234C7" w:rsidRDefault="003A4A56" w:rsidP="006234C7">
      <w:pPr>
        <w:pStyle w:val="ListParagraph"/>
        <w:numPr>
          <w:ilvl w:val="0"/>
          <w:numId w:val="19"/>
        </w:numPr>
      </w:pPr>
      <w:r>
        <w:t>Quali sono gli utilizzi della keywor</w:t>
      </w:r>
      <w:r w:rsidR="006C1ECE">
        <w:t>d</w:t>
      </w:r>
      <w:r>
        <w:t xml:space="preserve"> </w:t>
      </w:r>
      <w:r w:rsidRPr="003A4A56">
        <w:rPr>
          <w:rFonts w:ascii="Consolas" w:hAnsi="Consolas"/>
        </w:rPr>
        <w:t>static</w:t>
      </w:r>
      <w:r>
        <w:t>?</w:t>
      </w:r>
    </w:p>
    <w:p w14:paraId="760D772A" w14:textId="27735590" w:rsidR="008242EB" w:rsidRDefault="00AB2E5C" w:rsidP="008242EB">
      <w:pPr>
        <w:pStyle w:val="ListParagraph"/>
        <w:ind w:left="1080"/>
      </w:pPr>
      <w:r>
        <w:t>Viene utilizzata quando vogliamo creare delle classi, dei metodi o delle proprietà statiche. Una classe statica è utile quando ci serve solo un’ istanza di un oggetto, una propeirtà statica è utile quando sappiamo che quelle proprietà rimarranno invariate, mentre un metodo possiamo definirlo crearlo statico quando è un’istanza della classe e non dell’oggetto (es.: Console.WriteLine())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7DA18B54" w:rsidR="006234C7" w:rsidRDefault="003A4A56" w:rsidP="006234C7">
      <w:pPr>
        <w:pStyle w:val="ListParagraph"/>
        <w:numPr>
          <w:ilvl w:val="0"/>
          <w:numId w:val="19"/>
        </w:numPr>
      </w:pPr>
      <w:r>
        <w:t>Descrivere le modalità di implementazione di un evento in C#</w:t>
      </w:r>
    </w:p>
    <w:p w14:paraId="396B0622" w14:textId="4A7C1E81" w:rsidR="008242EB" w:rsidRDefault="00AB2E5C" w:rsidP="008242EB">
      <w:pPr>
        <w:pStyle w:val="ListParagraph"/>
        <w:ind w:left="1080"/>
      </w:pPr>
      <w:r>
        <w:t>Si può implementare in due modi:</w:t>
      </w:r>
    </w:p>
    <w:p w14:paraId="16AB1262" w14:textId="6B2523E0" w:rsidR="00AB2E5C" w:rsidRDefault="00AB2E5C" w:rsidP="00AB2E5C">
      <w:pPr>
        <w:pStyle w:val="ListParagraph"/>
        <w:numPr>
          <w:ilvl w:val="0"/>
          <w:numId w:val="26"/>
        </w:numPr>
      </w:pPr>
      <w:r>
        <w:t>Come Publisher, dove invia notifiche a tutti i suoi Subcriber</w:t>
      </w:r>
    </w:p>
    <w:p w14:paraId="0ADE2810" w14:textId="618A462D" w:rsidR="00AB2E5C" w:rsidRDefault="00AB2E5C" w:rsidP="00AB2E5C">
      <w:pPr>
        <w:pStyle w:val="ListParagraph"/>
        <w:numPr>
          <w:ilvl w:val="0"/>
          <w:numId w:val="26"/>
        </w:numPr>
      </w:pPr>
      <w:r>
        <w:t>Come Subscriber, dove riceve notifiche dal Publisher</w:t>
      </w: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427B556C" w:rsidR="006234C7" w:rsidRDefault="00696719" w:rsidP="00482857">
      <w:pPr>
        <w:pStyle w:val="ListParagraph"/>
        <w:numPr>
          <w:ilvl w:val="0"/>
          <w:numId w:val="19"/>
        </w:numPr>
      </w:pPr>
      <w:r>
        <w:t xml:space="preserve">A cosa serve l’interfaccia </w:t>
      </w:r>
      <w:r w:rsidRPr="00696719">
        <w:rPr>
          <w:rFonts w:ascii="Consolas" w:hAnsi="Consolas"/>
        </w:rPr>
        <w:t>IEnumerable&lt;T&gt;</w:t>
      </w:r>
      <w:r w:rsidR="003A4A56" w:rsidRPr="00696719">
        <w:t>?</w:t>
      </w:r>
      <w:r>
        <w:t xml:space="preserve"> Come si implementa in una nostra classe?</w:t>
      </w:r>
    </w:p>
    <w:p w14:paraId="178F9C1C" w14:textId="2C934C2D" w:rsidR="006234C7" w:rsidRDefault="00AB2E5C" w:rsidP="008242EB">
      <w:pPr>
        <w:pStyle w:val="ListParagraph"/>
        <w:ind w:left="1080"/>
      </w:pPr>
      <w:r>
        <w:t>Serve a fare operazioni su un insieme di oggetti in sequenza, utilizzando un enumeratore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66706BD3" w14:textId="428A78C7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classe </w:t>
      </w:r>
      <w:r w:rsidR="007A6FD6">
        <w:rPr>
          <w:rFonts w:ascii="Consolas" w:hAnsi="Consolas"/>
          <w:color w:val="00B050"/>
        </w:rPr>
        <w:t>Warehouse</w:t>
      </w:r>
      <w:r w:rsidRPr="00482857">
        <w:rPr>
          <w:color w:val="00B050"/>
        </w:rPr>
        <w:t xml:space="preserve"> </w:t>
      </w:r>
      <w:r w:rsidRPr="00482857">
        <w:t xml:space="preserve">per gestire un </w:t>
      </w:r>
      <w:r w:rsidR="007A6FD6">
        <w:t>Magazzino Merci</w:t>
      </w:r>
      <w:r w:rsidR="009E2BE0">
        <w:t>,</w:t>
      </w:r>
      <w:r w:rsidRPr="00482857">
        <w:t xml:space="preserve"> con le seguenti proprietà:</w:t>
      </w:r>
    </w:p>
    <w:p w14:paraId="01E57C0F" w14:textId="3C5AE695" w:rsidR="00482857" w:rsidRPr="00482857" w:rsidRDefault="007A6FD6" w:rsidP="00482857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Id Magazzino (GUID)</w:t>
      </w:r>
    </w:p>
    <w:p w14:paraId="5BD50F55" w14:textId="1CA582A7" w:rsidR="00482857" w:rsidRPr="00482857" w:rsidRDefault="007A6FD6" w:rsidP="00482857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Indirizzo</w:t>
      </w:r>
    </w:p>
    <w:p w14:paraId="17BA1F74" w14:textId="424D4436" w:rsidR="00482857" w:rsidRPr="007A6FD6" w:rsidRDefault="007A6FD6" w:rsidP="00482857">
      <w:pPr>
        <w:pStyle w:val="ListParagraph"/>
        <w:numPr>
          <w:ilvl w:val="1"/>
          <w:numId w:val="23"/>
        </w:numPr>
      </w:pPr>
      <w:r>
        <w:rPr>
          <w:i/>
          <w:iCs/>
        </w:rPr>
        <w:t>Importo Totale Merci in giacenza</w:t>
      </w:r>
    </w:p>
    <w:p w14:paraId="5A555B03" w14:textId="77777777" w:rsidR="00482857" w:rsidRPr="00482857" w:rsidRDefault="00482857" w:rsidP="00482857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 xml:space="preserve">Data Ultima Operazione </w:t>
      </w:r>
    </w:p>
    <w:p w14:paraId="179172EF" w14:textId="2FC8F1F1" w:rsidR="00482857" w:rsidRPr="007A6FD6" w:rsidRDefault="00482857" w:rsidP="00482857">
      <w:pPr>
        <w:pStyle w:val="ListParagraph"/>
        <w:numPr>
          <w:ilvl w:val="1"/>
          <w:numId w:val="23"/>
        </w:numPr>
      </w:pPr>
      <w:r w:rsidRPr="00482857">
        <w:rPr>
          <w:i/>
          <w:iCs/>
        </w:rPr>
        <w:t>Lista d</w:t>
      </w:r>
      <w:r w:rsidR="007A6FD6">
        <w:rPr>
          <w:i/>
          <w:iCs/>
        </w:rPr>
        <w:t>elle Merci in giacenza</w:t>
      </w:r>
    </w:p>
    <w:p w14:paraId="41F3036E" w14:textId="2D41B374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</w:t>
      </w:r>
      <w:r w:rsidRPr="00222257">
        <w:rPr>
          <w:b/>
          <w:bCs/>
        </w:rPr>
        <w:t>l’overload degli operatori + e –</w:t>
      </w:r>
      <w:r w:rsidRPr="00482857">
        <w:t xml:space="preserve"> in modo che sia possibile aggiungere </w:t>
      </w:r>
      <w:r w:rsidR="007A6FD6">
        <w:t>e rimuovere Merci d</w:t>
      </w:r>
      <w:r w:rsidRPr="00482857">
        <w:t>alla lista (</w:t>
      </w:r>
      <w:r w:rsidRPr="00482857">
        <w:rPr>
          <w:u w:val="single"/>
        </w:rPr>
        <w:t xml:space="preserve">l’overload dovrà anche occuparsi di aggiornare </w:t>
      </w:r>
      <w:r w:rsidR="007A6FD6">
        <w:rPr>
          <w:u w:val="single"/>
        </w:rPr>
        <w:t xml:space="preserve">l’Importo Totale </w:t>
      </w:r>
      <w:r w:rsidRPr="00482857">
        <w:rPr>
          <w:u w:val="single"/>
        </w:rPr>
        <w:t xml:space="preserve">e la Data di Ultima </w:t>
      </w:r>
      <w:r w:rsidR="00B444E5">
        <w:rPr>
          <w:u w:val="single"/>
        </w:rPr>
        <w:t>Operazione</w:t>
      </w:r>
      <w:r w:rsidRPr="00482857">
        <w:t>)</w:t>
      </w:r>
    </w:p>
    <w:p w14:paraId="22D76D2D" w14:textId="646F84C4" w:rsidR="00482857" w:rsidRPr="00482857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 metodo </w:t>
      </w:r>
      <w:r w:rsidR="007A6FD6">
        <w:rPr>
          <w:rFonts w:ascii="Consolas" w:hAnsi="Consolas"/>
        </w:rPr>
        <w:t>StockList</w:t>
      </w:r>
      <w:r w:rsidRPr="00482857">
        <w:rPr>
          <w:rFonts w:ascii="Consolas" w:hAnsi="Consolas"/>
        </w:rPr>
        <w:t>()</w:t>
      </w:r>
      <w:r w:rsidRPr="00482857">
        <w:t xml:space="preserve"> che stampi i dati del </w:t>
      </w:r>
      <w:r w:rsidR="007A6FD6">
        <w:t>Magazzino</w:t>
      </w:r>
      <w:r w:rsidRPr="00482857">
        <w:t>, inclusa la lista de</w:t>
      </w:r>
      <w:r w:rsidR="007A6FD6">
        <w:t>lle Merci in giacenza</w:t>
      </w:r>
    </w:p>
    <w:p w14:paraId="3E4EB911" w14:textId="44EE5F05" w:rsidR="00482857" w:rsidRPr="00B444E5" w:rsidRDefault="00482857" w:rsidP="00482857">
      <w:pPr>
        <w:pStyle w:val="ListParagraph"/>
        <w:numPr>
          <w:ilvl w:val="0"/>
          <w:numId w:val="23"/>
        </w:numPr>
      </w:pPr>
      <w:r w:rsidRPr="00482857">
        <w:t xml:space="preserve">Realizzare una gerarchia di classi per rappresentare </w:t>
      </w:r>
      <w:r w:rsidR="007A6FD6">
        <w:t xml:space="preserve">le Merci </w:t>
      </w:r>
      <w:r w:rsidRPr="00482857">
        <w:t xml:space="preserve"> (</w:t>
      </w:r>
      <w:r w:rsidR="007A6FD6">
        <w:rPr>
          <w:rFonts w:ascii="Consolas" w:hAnsi="Consolas"/>
          <w:color w:val="00B050"/>
        </w:rPr>
        <w:t>Good</w:t>
      </w:r>
      <w:r w:rsidRPr="00482857">
        <w:t xml:space="preserve">). Tutte le classi avranno le proprietà </w:t>
      </w:r>
    </w:p>
    <w:p w14:paraId="3B45109F" w14:textId="412DE4C9" w:rsidR="007A6FD6" w:rsidRPr="00284E99" w:rsidRDefault="007A6FD6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Codice Merce</w:t>
      </w:r>
    </w:p>
    <w:p w14:paraId="18AEC6DE" w14:textId="0384B5EB" w:rsidR="00284E99" w:rsidRPr="007A6FD6" w:rsidRDefault="00284E99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Descrizione</w:t>
      </w:r>
    </w:p>
    <w:p w14:paraId="6D1E8C8D" w14:textId="182683CC" w:rsidR="00482857" w:rsidRPr="00482857" w:rsidRDefault="007A6FD6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Prezzo</w:t>
      </w:r>
    </w:p>
    <w:p w14:paraId="4802F316" w14:textId="56E6BCE3" w:rsidR="00482857" w:rsidRPr="00284E99" w:rsidRDefault="00482857" w:rsidP="009E2BE0">
      <w:pPr>
        <w:pStyle w:val="ListParagraph"/>
        <w:numPr>
          <w:ilvl w:val="1"/>
          <w:numId w:val="23"/>
        </w:numPr>
        <w:rPr>
          <w:lang w:val="en-US"/>
        </w:rPr>
      </w:pPr>
      <w:r w:rsidRPr="00482857">
        <w:rPr>
          <w:i/>
          <w:iCs/>
        </w:rPr>
        <w:t>Data d</w:t>
      </w:r>
      <w:r w:rsidR="007A6FD6">
        <w:rPr>
          <w:i/>
          <w:iCs/>
        </w:rPr>
        <w:t>i Ricevimento</w:t>
      </w:r>
    </w:p>
    <w:p w14:paraId="6CE92D4C" w14:textId="0144952F" w:rsidR="00284E99" w:rsidRPr="00482857" w:rsidRDefault="00284E99" w:rsidP="009E2BE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i/>
          <w:iCs/>
        </w:rPr>
        <w:t>Quantità in Giacenza</w:t>
      </w:r>
    </w:p>
    <w:p w14:paraId="34346231" w14:textId="77777777" w:rsidR="00482857" w:rsidRPr="00482857" w:rsidRDefault="00482857" w:rsidP="00B444E5">
      <w:pPr>
        <w:pStyle w:val="ListParagraph"/>
        <w:numPr>
          <w:ilvl w:val="1"/>
          <w:numId w:val="23"/>
        </w:numPr>
      </w:pPr>
      <w:r w:rsidRPr="00482857">
        <w:t>Realizzare le classi che rappresentano:</w:t>
      </w:r>
    </w:p>
    <w:p w14:paraId="58A7CB6A" w14:textId="715ABDBD" w:rsidR="00482857" w:rsidRPr="00482857" w:rsidRDefault="00284E99" w:rsidP="009E2BE0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ElectronicGood</w:t>
      </w:r>
      <w:r w:rsidR="00482857" w:rsidRPr="00482857">
        <w:t xml:space="preserve">, con la proprietà aggiuntiva </w:t>
      </w:r>
      <w:r>
        <w:rPr>
          <w:i/>
          <w:iCs/>
        </w:rPr>
        <w:t>Produttore</w:t>
      </w:r>
    </w:p>
    <w:p w14:paraId="383384A4" w14:textId="0F8569C6" w:rsidR="00482857" w:rsidRPr="00482857" w:rsidRDefault="00284E99" w:rsidP="00482857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PerishableGood</w:t>
      </w:r>
      <w:r w:rsidR="00482857" w:rsidRPr="00482857">
        <w:t xml:space="preserve">, con le proprietà aggiuntive </w:t>
      </w:r>
      <w:r>
        <w:rPr>
          <w:i/>
          <w:iCs/>
        </w:rPr>
        <w:t>Data di Scadenza</w:t>
      </w:r>
      <w:r w:rsidRPr="00284E99">
        <w:t xml:space="preserve"> e </w:t>
      </w:r>
      <w:r w:rsidR="00222257">
        <w:rPr>
          <w:i/>
          <w:iCs/>
        </w:rPr>
        <w:t xml:space="preserve">Modalità di Conservazione </w:t>
      </w:r>
      <w:r w:rsidR="00222257" w:rsidRPr="00482857">
        <w:t xml:space="preserve">(enum con i valori </w:t>
      </w:r>
      <w:r w:rsidR="00222257">
        <w:t>FREEZER</w:t>
      </w:r>
      <w:r w:rsidR="00222257" w:rsidRPr="00482857">
        <w:t xml:space="preserve">, </w:t>
      </w:r>
      <w:r w:rsidR="00222257">
        <w:t>FRIDGE e SHELF</w:t>
      </w:r>
      <w:r w:rsidR="00222257" w:rsidRPr="00482857">
        <w:t>)</w:t>
      </w:r>
    </w:p>
    <w:p w14:paraId="2B7446F8" w14:textId="5BABEAE6" w:rsidR="00482857" w:rsidRPr="00482857" w:rsidRDefault="002A7C87" w:rsidP="00482857">
      <w:pPr>
        <w:pStyle w:val="ListParagraph"/>
        <w:numPr>
          <w:ilvl w:val="2"/>
          <w:numId w:val="23"/>
        </w:numPr>
      </w:pPr>
      <w:r>
        <w:rPr>
          <w:rFonts w:ascii="Consolas" w:hAnsi="Consolas"/>
          <w:color w:val="00B050"/>
        </w:rPr>
        <w:t>SpiritDrink</w:t>
      </w:r>
      <w:r w:rsidR="00284E99">
        <w:rPr>
          <w:rFonts w:ascii="Consolas" w:hAnsi="Consolas"/>
          <w:color w:val="00B050"/>
        </w:rPr>
        <w:t>Good</w:t>
      </w:r>
      <w:r w:rsidR="00482857" w:rsidRPr="00482857">
        <w:t xml:space="preserve">, con le proprietà aggiuntive </w:t>
      </w:r>
      <w:r w:rsidR="00482857" w:rsidRPr="00482857">
        <w:rPr>
          <w:i/>
          <w:iCs/>
        </w:rPr>
        <w:t>Tipo</w:t>
      </w:r>
      <w:r w:rsidR="00482857" w:rsidRPr="00482857">
        <w:t xml:space="preserve"> (enum con i valori </w:t>
      </w:r>
      <w:r>
        <w:t>WHISKY</w:t>
      </w:r>
      <w:r w:rsidR="00482857" w:rsidRPr="00482857">
        <w:t xml:space="preserve">, </w:t>
      </w:r>
      <w:r>
        <w:t>WODKA</w:t>
      </w:r>
      <w:r w:rsidR="00482857" w:rsidRPr="00482857">
        <w:t xml:space="preserve">, </w:t>
      </w:r>
      <w:r>
        <w:t>GRAPPA</w:t>
      </w:r>
      <w:r w:rsidR="00482857" w:rsidRPr="00482857">
        <w:t xml:space="preserve">, </w:t>
      </w:r>
      <w:r>
        <w:t xml:space="preserve">GIN e </w:t>
      </w:r>
      <w:r w:rsidR="00482857" w:rsidRPr="00482857">
        <w:t xml:space="preserve">OTHER) e </w:t>
      </w:r>
      <w:r>
        <w:rPr>
          <w:i/>
          <w:iCs/>
        </w:rPr>
        <w:t>Gradazione Alcoolica</w:t>
      </w:r>
    </w:p>
    <w:p w14:paraId="746B11D6" w14:textId="77777777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>Tutte le classi saranno dotate di costruttore che accetti tutti i parametri necessari per popolare le proprietà</w:t>
      </w:r>
    </w:p>
    <w:p w14:paraId="4A98314F" w14:textId="6D5F5AE2" w:rsid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Tutte le classi dovranno implementare la propria versione del metodo </w:t>
      </w:r>
      <w:r w:rsidRPr="00482857">
        <w:rPr>
          <w:rFonts w:ascii="Consolas" w:hAnsi="Consolas"/>
        </w:rPr>
        <w:t>ToString()</w:t>
      </w:r>
      <w:r w:rsidRPr="00482857">
        <w:t xml:space="preserve"> e visualizzare tutti i dati</w:t>
      </w:r>
    </w:p>
    <w:p w14:paraId="7E2E8E6D" w14:textId="050CA1B2" w:rsidR="002A7C87" w:rsidRDefault="002A7C87" w:rsidP="00482857">
      <w:pPr>
        <w:pStyle w:val="ListParagraph"/>
        <w:numPr>
          <w:ilvl w:val="1"/>
          <w:numId w:val="23"/>
        </w:numPr>
      </w:pPr>
      <w:r w:rsidRPr="002A7C87">
        <w:rPr>
          <w:b/>
          <w:bCs/>
          <w:i/>
          <w:iCs/>
        </w:rPr>
        <w:t>OPZIONALE</w:t>
      </w:r>
      <w:r>
        <w:t>: realizzare una procedura di caricamento dati da un file della lista delle Merci in giacenza (l’implementazione di eventi per notificare le fasi di caricamento dati costituisce un bonus)</w:t>
      </w:r>
    </w:p>
    <w:p w14:paraId="50A3CB9B" w14:textId="228B77EC" w:rsidR="00222257" w:rsidRPr="00482857" w:rsidRDefault="00222257" w:rsidP="00222257">
      <w:pPr>
        <w:pStyle w:val="ListParagraph"/>
        <w:numPr>
          <w:ilvl w:val="1"/>
          <w:numId w:val="23"/>
        </w:numPr>
      </w:pPr>
      <w:r>
        <w:rPr>
          <w:b/>
          <w:bCs/>
          <w:i/>
          <w:iCs/>
        </w:rPr>
        <w:t>OPZIONALE 2</w:t>
      </w:r>
      <w:r w:rsidRPr="00222257">
        <w:t>:</w:t>
      </w:r>
      <w:r>
        <w:t xml:space="preserve"> utilizzare una (o più) eccezione custom per gestire tutte le tipologie di errori che dovessero verificarsi durante l’utilizzo della classe </w:t>
      </w:r>
      <w:r w:rsidRPr="00222257">
        <w:rPr>
          <w:rFonts w:ascii="Consolas" w:hAnsi="Consolas"/>
          <w:color w:val="00B050"/>
        </w:rPr>
        <w:t>Warehouse</w:t>
      </w:r>
      <w:r>
        <w:t xml:space="preserve"> e delle classi </w:t>
      </w:r>
      <w:r w:rsidRPr="00222257">
        <w:rPr>
          <w:rFonts w:ascii="Consolas" w:hAnsi="Consolas"/>
          <w:color w:val="00B050"/>
        </w:rPr>
        <w:t>Good</w:t>
      </w:r>
    </w:p>
    <w:p w14:paraId="4BA87333" w14:textId="77777777" w:rsidR="00482857" w:rsidRPr="002A7C87" w:rsidRDefault="00482857" w:rsidP="00482857">
      <w:pPr>
        <w:pStyle w:val="ListParagraph"/>
        <w:numPr>
          <w:ilvl w:val="0"/>
          <w:numId w:val="23"/>
        </w:numPr>
      </w:pPr>
      <w:r w:rsidRPr="00482857">
        <w:t>Realizzare una Console app che</w:t>
      </w:r>
    </w:p>
    <w:p w14:paraId="18583AA8" w14:textId="224BA047" w:rsidR="00482857" w:rsidRPr="007A6FD6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Crei un nuovo </w:t>
      </w:r>
      <w:r w:rsidR="007A6FD6">
        <w:t>Magazzino</w:t>
      </w:r>
    </w:p>
    <w:p w14:paraId="0BCEEB51" w14:textId="4CA7790F" w:rsidR="00482857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Permetta di </w:t>
      </w:r>
      <w:r w:rsidR="007A6FD6">
        <w:t xml:space="preserve">ricevere diverse tipologie di Merci </w:t>
      </w:r>
      <w:r w:rsidRPr="00482857">
        <w:t>(</w:t>
      </w:r>
      <w:r w:rsidR="007A6FD6">
        <w:t>gestire l’</w:t>
      </w:r>
      <w:r w:rsidRPr="00482857">
        <w:t>input dall'utente)</w:t>
      </w:r>
    </w:p>
    <w:p w14:paraId="01C6AF60" w14:textId="497CE194" w:rsidR="00E64138" w:rsidRPr="00482857" w:rsidRDefault="00482857" w:rsidP="00482857">
      <w:pPr>
        <w:pStyle w:val="ListParagraph"/>
        <w:numPr>
          <w:ilvl w:val="1"/>
          <w:numId w:val="23"/>
        </w:numPr>
      </w:pPr>
      <w:r w:rsidRPr="00482857">
        <w:t xml:space="preserve">Stampi i dati del </w:t>
      </w:r>
      <w:r w:rsidR="00284E99">
        <w:t>Magazzino e le Merci in giacenza</w:t>
      </w:r>
    </w:p>
    <w:p w14:paraId="20CBF7D3" w14:textId="1706CD9C" w:rsidR="00E64138" w:rsidRPr="00E64138" w:rsidRDefault="00E64138" w:rsidP="00E2077C">
      <w:pPr>
        <w:pStyle w:val="ListParagraph"/>
        <w:ind w:left="0"/>
        <w:jc w:val="center"/>
      </w:pPr>
    </w:p>
    <w:sectPr w:rsidR="00E64138" w:rsidRPr="00E64138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5504" w14:textId="77777777" w:rsidR="00AF6181" w:rsidRDefault="00AF6181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7676185" w14:textId="77777777" w:rsidR="00AF6181" w:rsidRDefault="00AF6181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5061" w14:textId="77777777" w:rsidR="00AC20D7" w:rsidRDefault="00AC2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2E62" w14:textId="77777777" w:rsidR="00AC20D7" w:rsidRDefault="00AC2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71079" w14:textId="77777777" w:rsidR="00AF6181" w:rsidRDefault="00AF6181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73C652B" w14:textId="77777777" w:rsidR="00AF6181" w:rsidRDefault="00AF6181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D18CB" w14:textId="77777777" w:rsidR="00AC20D7" w:rsidRDefault="00AC2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68F3" w14:textId="77777777" w:rsidR="00AC20D7" w:rsidRDefault="00AC20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3464" w14:textId="77777777" w:rsidR="00AC20D7" w:rsidRDefault="00AC2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55185"/>
    <w:multiLevelType w:val="multilevel"/>
    <w:tmpl w:val="9A1C8920"/>
    <w:numStyleLink w:val="Answers"/>
  </w:abstractNum>
  <w:abstractNum w:abstractNumId="10" w15:restartNumberingAfterBreak="0">
    <w:nsid w:val="49AF741D"/>
    <w:multiLevelType w:val="multilevel"/>
    <w:tmpl w:val="9A1C8920"/>
    <w:numStyleLink w:val="Answers"/>
  </w:abstractNum>
  <w:abstractNum w:abstractNumId="11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3671"/>
    <w:multiLevelType w:val="multilevel"/>
    <w:tmpl w:val="9A1C8920"/>
    <w:numStyleLink w:val="Answers"/>
  </w:abstractNum>
  <w:abstractNum w:abstractNumId="14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97EE7"/>
    <w:multiLevelType w:val="hybridMultilevel"/>
    <w:tmpl w:val="9E14E998"/>
    <w:lvl w:ilvl="0" w:tplc="0570D94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8"/>
  </w:num>
  <w:num w:numId="18">
    <w:abstractNumId w:val="0"/>
  </w:num>
  <w:num w:numId="19">
    <w:abstractNumId w:val="1"/>
  </w:num>
  <w:num w:numId="20">
    <w:abstractNumId w:val="16"/>
  </w:num>
  <w:num w:numId="21">
    <w:abstractNumId w:val="2"/>
  </w:num>
  <w:num w:numId="22">
    <w:abstractNumId w:val="15"/>
  </w:num>
  <w:num w:numId="23">
    <w:abstractNumId w:val="12"/>
  </w:num>
  <w:num w:numId="24">
    <w:abstractNumId w:val="11"/>
  </w:num>
  <w:num w:numId="25">
    <w:abstractNumId w:val="1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8558D"/>
    <w:rsid w:val="00085B54"/>
    <w:rsid w:val="00087B65"/>
    <w:rsid w:val="000E471B"/>
    <w:rsid w:val="000E55EA"/>
    <w:rsid w:val="000E60BC"/>
    <w:rsid w:val="00122F57"/>
    <w:rsid w:val="00123D31"/>
    <w:rsid w:val="001317C0"/>
    <w:rsid w:val="00132BA7"/>
    <w:rsid w:val="00135EC2"/>
    <w:rsid w:val="00141303"/>
    <w:rsid w:val="0014318B"/>
    <w:rsid w:val="001A3C39"/>
    <w:rsid w:val="001B6920"/>
    <w:rsid w:val="001B6AE1"/>
    <w:rsid w:val="001C0245"/>
    <w:rsid w:val="001C7988"/>
    <w:rsid w:val="001D4F1A"/>
    <w:rsid w:val="001E6010"/>
    <w:rsid w:val="001F250D"/>
    <w:rsid w:val="001F36FB"/>
    <w:rsid w:val="00201EE0"/>
    <w:rsid w:val="00222257"/>
    <w:rsid w:val="00225A62"/>
    <w:rsid w:val="00230A4D"/>
    <w:rsid w:val="0024707B"/>
    <w:rsid w:val="00261529"/>
    <w:rsid w:val="00270C3F"/>
    <w:rsid w:val="002733D1"/>
    <w:rsid w:val="002825D6"/>
    <w:rsid w:val="00284E99"/>
    <w:rsid w:val="002A7C87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D77FA"/>
    <w:rsid w:val="0053305A"/>
    <w:rsid w:val="00547F36"/>
    <w:rsid w:val="00562558"/>
    <w:rsid w:val="005645F9"/>
    <w:rsid w:val="005808D9"/>
    <w:rsid w:val="005A2070"/>
    <w:rsid w:val="005F0659"/>
    <w:rsid w:val="006234C7"/>
    <w:rsid w:val="00630A99"/>
    <w:rsid w:val="00646C29"/>
    <w:rsid w:val="00696719"/>
    <w:rsid w:val="006A5B48"/>
    <w:rsid w:val="006C1ECE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A6FD6"/>
    <w:rsid w:val="007B399D"/>
    <w:rsid w:val="007C00E4"/>
    <w:rsid w:val="007E3CB3"/>
    <w:rsid w:val="008120C2"/>
    <w:rsid w:val="008242EB"/>
    <w:rsid w:val="008353A9"/>
    <w:rsid w:val="0084271B"/>
    <w:rsid w:val="0084793A"/>
    <w:rsid w:val="008739A2"/>
    <w:rsid w:val="008A5436"/>
    <w:rsid w:val="008E653D"/>
    <w:rsid w:val="00910C80"/>
    <w:rsid w:val="009200E1"/>
    <w:rsid w:val="0092010E"/>
    <w:rsid w:val="00957D96"/>
    <w:rsid w:val="0097786E"/>
    <w:rsid w:val="0099502D"/>
    <w:rsid w:val="009E2BE0"/>
    <w:rsid w:val="00A1545F"/>
    <w:rsid w:val="00A360C5"/>
    <w:rsid w:val="00A510E2"/>
    <w:rsid w:val="00A9761D"/>
    <w:rsid w:val="00AB2E5C"/>
    <w:rsid w:val="00AC20D7"/>
    <w:rsid w:val="00AF6181"/>
    <w:rsid w:val="00B03500"/>
    <w:rsid w:val="00B142D7"/>
    <w:rsid w:val="00B219E6"/>
    <w:rsid w:val="00B444E5"/>
    <w:rsid w:val="00B67E28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06435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91E65"/>
    <w:rsid w:val="00E94E57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1</TotalTime>
  <Pages>2</Pages>
  <Words>507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G. Nobile (c)</cp:lastModifiedBy>
  <cp:revision>2</cp:revision>
  <cp:lastPrinted>2004-01-22T16:32:00Z</cp:lastPrinted>
  <dcterms:created xsi:type="dcterms:W3CDTF">2021-09-17T08:44:00Z</dcterms:created>
  <dcterms:modified xsi:type="dcterms:W3CDTF">2021-09-17T08:44:00Z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